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图书管理系统数据库设计基本分工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组长：李钰婷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主要负责：统筹数据库设计工作，绘制ER图，填充数据表，测试文档以及汇报PPT的撰写，以及辅助进行部分测试和组员情况的打分。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组员：段雨薇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主要负责：数据库配套的DAO设计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部分数据库设计工作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以及负责编写对应DAO的完整测试用例，形成测试结果。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88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88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2018年12月21日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30860"/>
    <w:rsid w:val="3D3308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2018-12-21T11:31:00Z</dcterms:created>
  <dc:creator>nancy</dc:creator>
  <cp:lastModifiedBy>nancy</cp:lastModifiedBy>
  <dcterms:modified xsi:type="dcterms:W3CDTF">2018-12-21T11:44:38Z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